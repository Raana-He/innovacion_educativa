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40EA" w:rsidRDefault="00AA40EA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40"/>
          <w:szCs w:val="40"/>
        </w:rPr>
      </w:pPr>
      <w:bookmarkStart w:id="0" w:name="_gjdgxs"/>
      <w:bookmarkEnd w:id="0"/>
      <w:r>
        <w:rPr>
          <w:rFonts w:ascii="Cambria" w:hAnsi="Cambria" w:cs="Cambria"/>
          <w:b/>
          <w:bCs/>
          <w:i/>
          <w:iCs/>
          <w:color w:val="0F243E"/>
          <w:sz w:val="40"/>
          <w:szCs w:val="40"/>
        </w:rPr>
        <w:t>InnovaEducAr</w:t>
      </w:r>
    </w:p>
    <w:p w:rsidR="00AA40EA" w:rsidRDefault="00AA40EA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Zaragoza, 22-23 de septiembre de 2017</w:t>
      </w:r>
    </w:p>
    <w:p w:rsidR="00AA40EA" w:rsidRDefault="00AA40EA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I CONGRESO DE INNOVACIÓN Y METODOLOGÍAS ACTIVAS</w:t>
      </w:r>
    </w:p>
    <w:p w:rsidR="00AA40EA" w:rsidRPr="009D078C" w:rsidRDefault="00AA40EA" w:rsidP="00783586">
      <w:pPr>
        <w:pStyle w:val="normal0"/>
        <w:keepNext/>
        <w:spacing w:after="0"/>
        <w:jc w:val="right"/>
        <w:rPr>
          <w:rFonts w:ascii="Cambria" w:hAnsi="Cambria" w:cs="Cambria"/>
          <w:i/>
          <w:iCs/>
          <w:color w:val="auto"/>
          <w:sz w:val="24"/>
          <w:szCs w:val="24"/>
        </w:rPr>
      </w:pPr>
      <w:r w:rsidRPr="009D078C">
        <w:rPr>
          <w:rFonts w:ascii="Cambria" w:hAnsi="Cambria" w:cs="Cambria"/>
          <w:i/>
          <w:iCs/>
          <w:color w:val="auto"/>
          <w:sz w:val="24"/>
          <w:szCs w:val="24"/>
        </w:rPr>
        <w:t>http://congresoinnovaeducar.educa.aragon.es</w:t>
      </w:r>
    </w:p>
    <w:p w:rsidR="00AA40EA" w:rsidRPr="00C84618" w:rsidRDefault="00AA40EA" w:rsidP="00783586">
      <w:pPr>
        <w:pStyle w:val="normal0"/>
        <w:keepNext/>
        <w:spacing w:after="0"/>
        <w:jc w:val="right"/>
        <w:rPr>
          <w:rFonts w:ascii="Cambria" w:hAnsi="Cambria" w:cs="Cambria"/>
          <w:color w:val="auto"/>
          <w:sz w:val="24"/>
          <w:szCs w:val="24"/>
        </w:rPr>
      </w:pPr>
      <w:r w:rsidRPr="00C84618">
        <w:rPr>
          <w:rFonts w:ascii="Cambria" w:hAnsi="Cambria" w:cs="Cambria"/>
          <w:color w:val="auto"/>
          <w:sz w:val="24"/>
          <w:szCs w:val="24"/>
        </w:rPr>
        <w:t>Email: innovaeducar@aragon.es</w:t>
      </w:r>
    </w:p>
    <w:p w:rsidR="00AA40EA" w:rsidRDefault="00AA40EA">
      <w:pPr>
        <w:pStyle w:val="normal0"/>
        <w:spacing w:after="0"/>
        <w:jc w:val="center"/>
        <w:rPr>
          <w:sz w:val="20"/>
          <w:szCs w:val="20"/>
        </w:rPr>
      </w:pPr>
    </w:p>
    <w:p w:rsidR="00AA40EA" w:rsidRDefault="00AA40EA">
      <w:pPr>
        <w:pStyle w:val="normal0"/>
        <w:spacing w:after="0"/>
        <w:jc w:val="center"/>
        <w:rPr>
          <w:sz w:val="20"/>
          <w:szCs w:val="20"/>
        </w:rPr>
      </w:pPr>
    </w:p>
    <w:p w:rsidR="00AA40EA" w:rsidRDefault="00AA40EA">
      <w:pPr>
        <w:pStyle w:val="normal0"/>
        <w:spacing w:after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Formulario de Participación en Comunicaciones sobre Investigaciones</w:t>
      </w:r>
    </w:p>
    <w:p w:rsidR="00AA40EA" w:rsidRDefault="00AA40EA">
      <w:pPr>
        <w:pStyle w:val="normal0"/>
        <w:spacing w:after="0"/>
      </w:pP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Fecha</w:t>
      </w:r>
      <w:r>
        <w:rPr>
          <w:sz w:val="24"/>
          <w:szCs w:val="24"/>
        </w:rPr>
        <w:t xml:space="preserve"> de envío: 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DATOS DE CONTACTO</w:t>
      </w:r>
      <w:r>
        <w:rPr>
          <w:sz w:val="24"/>
          <w:szCs w:val="24"/>
        </w:rPr>
        <w:t>: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Autor/a (apellidos,  nombre): 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DNI: 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Centro de trabajo: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Puesto: 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Dirección postal: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Código Postal: 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Correo electrónico: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Teléfono:  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ÁMBITO DE LA COMUNICACIÓN: 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3.png" o:spid="_x0000_i1025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De Educación Infantil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5.png" o:spid="_x0000_i1026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De Educación Primaria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4.png" o:spid="_x0000_i1027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 xml:space="preserve">De Educación Secundaria 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7.png" o:spid="_x0000_i1028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De Formación Profesional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6.png" o:spid="_x0000_i1029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Otras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CONTENIDO DE LA COMUNICACIÓN: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9.png" o:spid="_x0000_i1030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GESTIÓN DE LAS EMOCIONES/CONVIVENCIA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8.png" o:spid="_x0000_i1031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COMPROMISO SOCIAL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1.png" o:spid="_x0000_i1032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METODOLOGÍAS ACTIVAS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0.png" o:spid="_x0000_i1033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COMPETENCIAS COMUNICATIVAS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5.png" o:spid="_x0000_i1034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TIC/TAC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2.png" o:spid="_x0000_i1035" type="#_x0000_t75" style="width:8.25pt;height:6.75pt;visibility:visible">
            <v:imagedata r:id="rId7" o:title=""/>
          </v:shape>
        </w:pict>
      </w:r>
      <w:r>
        <w:rPr>
          <w:b/>
          <w:bCs/>
          <w:sz w:val="24"/>
          <w:szCs w:val="24"/>
        </w:rPr>
        <w:t>Otros</w:t>
      </w:r>
    </w:p>
    <w:p w:rsidR="00AA40EA" w:rsidRDefault="00AA40EA">
      <w:pPr>
        <w:pStyle w:val="normal0"/>
        <w:spacing w:after="0"/>
        <w:rPr>
          <w:sz w:val="24"/>
          <w:szCs w:val="24"/>
        </w:rPr>
      </w:pPr>
    </w:p>
    <w:p w:rsidR="00AA40EA" w:rsidRDefault="00AA40EA">
      <w:pPr>
        <w:pStyle w:val="normal0"/>
        <w:spacing w:after="0"/>
        <w:rPr>
          <w:sz w:val="24"/>
          <w:szCs w:val="24"/>
        </w:rPr>
      </w:pPr>
    </w:p>
    <w:p w:rsidR="00AA40EA" w:rsidRDefault="00AA40EA">
      <w:pPr>
        <w:pStyle w:val="normal0"/>
        <w:spacing w:after="0"/>
        <w:rPr>
          <w:sz w:val="24"/>
          <w:szCs w:val="24"/>
        </w:rPr>
      </w:pPr>
    </w:p>
    <w:p w:rsidR="00AA40EA" w:rsidRDefault="00AA40EA">
      <w:pPr>
        <w:pStyle w:val="normal0"/>
        <w:spacing w:after="0"/>
        <w:rPr>
          <w:sz w:val="24"/>
          <w:szCs w:val="24"/>
        </w:rPr>
      </w:pPr>
    </w:p>
    <w:p w:rsidR="00AA40EA" w:rsidRDefault="00AA40EA">
      <w:pPr>
        <w:pStyle w:val="normal0"/>
        <w:spacing w:after="0"/>
      </w:pPr>
      <w:r>
        <w:rPr>
          <w:b/>
          <w:bCs/>
          <w:sz w:val="24"/>
          <w:szCs w:val="24"/>
        </w:rPr>
        <w:t>AUTOR/ES:</w:t>
      </w:r>
    </w:p>
    <w:tbl>
      <w:tblPr>
        <w:tblW w:w="886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428"/>
        <w:gridCol w:w="1980"/>
        <w:gridCol w:w="2459"/>
      </w:tblGrid>
      <w:tr w:rsidR="00AA40EA">
        <w:trPr>
          <w:jc w:val="right"/>
        </w:trPr>
        <w:tc>
          <w:tcPr>
            <w:tcW w:w="4428" w:type="dxa"/>
          </w:tcPr>
          <w:p w:rsidR="00AA40EA" w:rsidRDefault="00AA40EA" w:rsidP="000C5C5E">
            <w:pPr>
              <w:pStyle w:val="normal0"/>
              <w:spacing w:after="0"/>
            </w:pPr>
            <w:r w:rsidRPr="000C5C5E">
              <w:rPr>
                <w:b/>
                <w:bCs/>
              </w:rPr>
              <w:t>Autor/es (Apellidos y nombre)</w:t>
            </w:r>
          </w:p>
        </w:tc>
        <w:tc>
          <w:tcPr>
            <w:tcW w:w="1980" w:type="dxa"/>
          </w:tcPr>
          <w:p w:rsidR="00AA40EA" w:rsidRDefault="00AA40EA" w:rsidP="000C5C5E">
            <w:pPr>
              <w:pStyle w:val="normal0"/>
              <w:spacing w:after="0"/>
              <w:jc w:val="center"/>
            </w:pPr>
            <w:r w:rsidRPr="000C5C5E">
              <w:rPr>
                <w:b/>
                <w:bCs/>
              </w:rPr>
              <w:t>DNI</w:t>
            </w:r>
          </w:p>
        </w:tc>
        <w:tc>
          <w:tcPr>
            <w:tcW w:w="2459" w:type="dxa"/>
          </w:tcPr>
          <w:p w:rsidR="00AA40EA" w:rsidRDefault="00AA40EA" w:rsidP="000C5C5E">
            <w:pPr>
              <w:pStyle w:val="normal0"/>
              <w:spacing w:after="0"/>
              <w:jc w:val="center"/>
            </w:pPr>
            <w:r w:rsidRPr="000C5C5E">
              <w:rPr>
                <w:b/>
                <w:bCs/>
              </w:rPr>
              <w:t>Inscrito en el congreso</w:t>
            </w:r>
          </w:p>
        </w:tc>
      </w:tr>
      <w:tr w:rsidR="00AA40EA">
        <w:trPr>
          <w:jc w:val="right"/>
        </w:trPr>
        <w:tc>
          <w:tcPr>
            <w:tcW w:w="4428" w:type="dxa"/>
          </w:tcPr>
          <w:p w:rsidR="00AA40EA" w:rsidRDefault="00AA40EA" w:rsidP="000C5C5E">
            <w:pPr>
              <w:pStyle w:val="normal0"/>
              <w:spacing w:after="0"/>
            </w:pPr>
          </w:p>
        </w:tc>
        <w:tc>
          <w:tcPr>
            <w:tcW w:w="1980" w:type="dxa"/>
          </w:tcPr>
          <w:p w:rsidR="00AA40EA" w:rsidRDefault="00AA40EA" w:rsidP="000C5C5E">
            <w:pPr>
              <w:pStyle w:val="normal0"/>
              <w:spacing w:after="0"/>
              <w:jc w:val="center"/>
            </w:pPr>
          </w:p>
        </w:tc>
        <w:tc>
          <w:tcPr>
            <w:tcW w:w="2459" w:type="dxa"/>
          </w:tcPr>
          <w:p w:rsidR="00AA40EA" w:rsidRDefault="00AA40EA" w:rsidP="000C5C5E">
            <w:pPr>
              <w:pStyle w:val="normal0"/>
              <w:spacing w:after="0"/>
              <w:jc w:val="center"/>
            </w:pPr>
            <w:r w:rsidRPr="000C5C5E">
              <w:rPr>
                <w:i/>
                <w:iCs/>
              </w:rPr>
              <w:t>SI/NO</w:t>
            </w:r>
          </w:p>
        </w:tc>
      </w:tr>
      <w:tr w:rsidR="00AA40EA">
        <w:trPr>
          <w:jc w:val="right"/>
        </w:trPr>
        <w:tc>
          <w:tcPr>
            <w:tcW w:w="4428" w:type="dxa"/>
          </w:tcPr>
          <w:p w:rsidR="00AA40EA" w:rsidRDefault="00AA40EA" w:rsidP="000C5C5E">
            <w:pPr>
              <w:pStyle w:val="normal0"/>
              <w:spacing w:after="0"/>
            </w:pPr>
          </w:p>
        </w:tc>
        <w:tc>
          <w:tcPr>
            <w:tcW w:w="1980" w:type="dxa"/>
          </w:tcPr>
          <w:p w:rsidR="00AA40EA" w:rsidRDefault="00AA40EA" w:rsidP="000C5C5E">
            <w:pPr>
              <w:pStyle w:val="normal0"/>
              <w:spacing w:after="0"/>
              <w:jc w:val="center"/>
            </w:pPr>
          </w:p>
        </w:tc>
        <w:tc>
          <w:tcPr>
            <w:tcW w:w="2459" w:type="dxa"/>
          </w:tcPr>
          <w:p w:rsidR="00AA40EA" w:rsidRDefault="00AA40EA" w:rsidP="000C5C5E">
            <w:pPr>
              <w:pStyle w:val="normal0"/>
              <w:spacing w:after="0"/>
              <w:jc w:val="center"/>
            </w:pPr>
            <w:r w:rsidRPr="000C5C5E">
              <w:rPr>
                <w:i/>
                <w:iCs/>
              </w:rPr>
              <w:t>SI/NO</w:t>
            </w:r>
          </w:p>
        </w:tc>
      </w:tr>
      <w:tr w:rsidR="00AA40EA">
        <w:trPr>
          <w:jc w:val="right"/>
        </w:trPr>
        <w:tc>
          <w:tcPr>
            <w:tcW w:w="4428" w:type="dxa"/>
          </w:tcPr>
          <w:p w:rsidR="00AA40EA" w:rsidRDefault="00AA40EA" w:rsidP="000C5C5E">
            <w:pPr>
              <w:pStyle w:val="normal0"/>
              <w:spacing w:after="0"/>
            </w:pPr>
          </w:p>
        </w:tc>
        <w:tc>
          <w:tcPr>
            <w:tcW w:w="1980" w:type="dxa"/>
          </w:tcPr>
          <w:p w:rsidR="00AA40EA" w:rsidRDefault="00AA40EA" w:rsidP="000C5C5E">
            <w:pPr>
              <w:pStyle w:val="normal0"/>
              <w:spacing w:after="0"/>
              <w:jc w:val="center"/>
            </w:pPr>
          </w:p>
        </w:tc>
        <w:tc>
          <w:tcPr>
            <w:tcW w:w="2459" w:type="dxa"/>
          </w:tcPr>
          <w:p w:rsidR="00AA40EA" w:rsidRDefault="00AA40EA" w:rsidP="000C5C5E">
            <w:pPr>
              <w:pStyle w:val="normal0"/>
              <w:spacing w:after="0"/>
              <w:jc w:val="center"/>
            </w:pPr>
            <w:r w:rsidRPr="000C5C5E">
              <w:rPr>
                <w:i/>
                <w:iCs/>
              </w:rPr>
              <w:t>SI/NO</w:t>
            </w:r>
          </w:p>
        </w:tc>
      </w:tr>
      <w:tr w:rsidR="00AA40EA">
        <w:trPr>
          <w:jc w:val="right"/>
        </w:trPr>
        <w:tc>
          <w:tcPr>
            <w:tcW w:w="4428" w:type="dxa"/>
          </w:tcPr>
          <w:p w:rsidR="00AA40EA" w:rsidRDefault="00AA40EA" w:rsidP="000C5C5E">
            <w:pPr>
              <w:pStyle w:val="normal0"/>
              <w:spacing w:after="0"/>
            </w:pPr>
          </w:p>
        </w:tc>
        <w:tc>
          <w:tcPr>
            <w:tcW w:w="1980" w:type="dxa"/>
          </w:tcPr>
          <w:p w:rsidR="00AA40EA" w:rsidRDefault="00AA40EA" w:rsidP="000C5C5E">
            <w:pPr>
              <w:pStyle w:val="normal0"/>
              <w:spacing w:after="0"/>
              <w:jc w:val="center"/>
            </w:pPr>
          </w:p>
        </w:tc>
        <w:tc>
          <w:tcPr>
            <w:tcW w:w="2459" w:type="dxa"/>
          </w:tcPr>
          <w:p w:rsidR="00AA40EA" w:rsidRDefault="00AA40EA" w:rsidP="000C5C5E">
            <w:pPr>
              <w:pStyle w:val="normal0"/>
              <w:spacing w:after="0"/>
              <w:jc w:val="center"/>
            </w:pPr>
            <w:r w:rsidRPr="000C5C5E">
              <w:rPr>
                <w:i/>
                <w:iCs/>
              </w:rPr>
              <w:t>SI/NO</w:t>
            </w:r>
          </w:p>
        </w:tc>
      </w:tr>
    </w:tbl>
    <w:p w:rsidR="00AA40EA" w:rsidRDefault="00AA40EA">
      <w:pPr>
        <w:pStyle w:val="normal0"/>
        <w:spacing w:after="0"/>
      </w:pPr>
    </w:p>
    <w:p w:rsidR="00AA40EA" w:rsidRDefault="00AA40EA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 recuerda que: </w:t>
      </w:r>
    </w:p>
    <w:p w:rsidR="00AA40EA" w:rsidRDefault="00AA40EA">
      <w:pPr>
        <w:pStyle w:val="normal0"/>
        <w:numPr>
          <w:ilvl w:val="0"/>
          <w:numId w:val="1"/>
        </w:numPr>
        <w:spacing w:after="0"/>
        <w:ind w:hanging="360"/>
        <w:jc w:val="both"/>
        <w:rPr>
          <w:color w:val="666666"/>
          <w:sz w:val="24"/>
          <w:szCs w:val="24"/>
          <w:highlight w:val="white"/>
        </w:rPr>
      </w:pPr>
      <w:r>
        <w:rPr>
          <w:b/>
          <w:bCs/>
          <w:color w:val="666666"/>
          <w:sz w:val="24"/>
          <w:szCs w:val="24"/>
          <w:highlight w:val="white"/>
        </w:rPr>
        <w:t>Certificación: </w:t>
      </w:r>
      <w:r>
        <w:rPr>
          <w:color w:val="666666"/>
          <w:sz w:val="24"/>
          <w:szCs w:val="24"/>
          <w:highlight w:val="white"/>
        </w:rPr>
        <w:t xml:space="preserve">La organización emitirá un certificado de participación para cada trabajo y asistente inscrito. Será preciso que en cada trabajo presentado haya, al menos, un inscrito en el congreso. La certificación incluirá, en cualquier caso, el título del trabajo y la relación completa de autores según el orden de los mismos, entregándose tantas copias como inscritos haya en el congreso. </w:t>
      </w:r>
    </w:p>
    <w:p w:rsidR="00AA40EA" w:rsidRDefault="00AA40EA">
      <w:pPr>
        <w:pStyle w:val="normal0"/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b/>
          <w:bCs/>
          <w:color w:val="666666"/>
          <w:sz w:val="24"/>
          <w:szCs w:val="24"/>
          <w:highlight w:val="white"/>
        </w:rPr>
        <w:t>Sólo los autores inscritos al congreso podrán presentar la comunicación</w:t>
      </w:r>
      <w:r>
        <w:rPr>
          <w:color w:val="666666"/>
          <w:sz w:val="24"/>
          <w:szCs w:val="24"/>
          <w:highlight w:val="white"/>
        </w:rPr>
        <w:t>. </w:t>
      </w:r>
    </w:p>
    <w:p w:rsidR="00AA40EA" w:rsidRDefault="00AA40EA">
      <w:pPr>
        <w:pStyle w:val="normal0"/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Las salas contarán por defecto con ordenador y cañón para facilitar la presentación de las comunicaciones.</w:t>
      </w:r>
    </w:p>
    <w:p w:rsidR="00AA40EA" w:rsidRDefault="00AA40EA">
      <w:pPr>
        <w:pStyle w:val="normal0"/>
        <w:spacing w:after="0"/>
        <w:ind w:left="284"/>
        <w:rPr>
          <w:sz w:val="24"/>
          <w:szCs w:val="24"/>
        </w:rPr>
      </w:pPr>
    </w:p>
    <w:p w:rsidR="00AA40EA" w:rsidRDefault="00AA40EA">
      <w:pPr>
        <w:pStyle w:val="normal0"/>
        <w:spacing w:after="0"/>
        <w:ind w:left="284"/>
        <w:rPr>
          <w:sz w:val="24"/>
          <w:szCs w:val="24"/>
        </w:rPr>
      </w:pPr>
      <w:r>
        <w:rPr>
          <w:b/>
          <w:bCs/>
          <w:sz w:val="24"/>
          <w:szCs w:val="24"/>
        </w:rPr>
        <w:t>PARTICIPACIÓN EN LA PUBLICACIÓN FINAL ELECTRÓNICA:</w:t>
      </w:r>
    </w:p>
    <w:p w:rsidR="00AA40EA" w:rsidRDefault="00AA40EA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Tras la finalización del Congresos se recopilará en una publicación digital con ISBN las comunicaciones y aportaciones de los ponentes que deseen compartir su experiencia. Si se desea solicitar participar en la misma, marque la casilla inferior.</w:t>
      </w:r>
    </w:p>
    <w:p w:rsidR="00AA40EA" w:rsidRDefault="00AA40EA">
      <w:pPr>
        <w:pStyle w:val="normal0"/>
        <w:numPr>
          <w:ilvl w:val="0"/>
          <w:numId w:val="2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Solicito que la comunicación aportada sea incluida en la publicación electrónica derivada del I Congreso InnovaEducAr. He leído, conozco y acepto las normas de participación</w:t>
      </w:r>
    </w:p>
    <w:p w:rsidR="00AA40EA" w:rsidRDefault="00AA40EA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presentación del trabajo se enviará esta solicitud, que incluye la propuesta de comunicación, al correo electrónico </w:t>
      </w:r>
      <w:r>
        <w:rPr>
          <w:b/>
          <w:bCs/>
          <w:sz w:val="24"/>
          <w:szCs w:val="24"/>
        </w:rPr>
        <w:t>innovaeducar@aragon.es</w:t>
      </w:r>
      <w:r>
        <w:rPr>
          <w:sz w:val="24"/>
          <w:szCs w:val="24"/>
        </w:rPr>
        <w:t xml:space="preserve"> en formato Word (.doc); si el documento tiene imágenes, subir el archivo en formato comprimido (con win zip) que incluya Word + carpeta con imágenes.</w:t>
      </w:r>
    </w:p>
    <w:p w:rsidR="00AA40EA" w:rsidRDefault="00AA40EA" w:rsidP="00783586">
      <w:pPr>
        <w:pStyle w:val="normal0"/>
        <w:keepNext/>
        <w:spacing w:after="0"/>
        <w:rPr>
          <w:color w:val="auto"/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Las normas para esta publicación quedan recogidas en</w:t>
      </w:r>
      <w:r>
        <w:rPr>
          <w:i/>
          <w:iCs/>
          <w:sz w:val="24"/>
          <w:szCs w:val="24"/>
        </w:rPr>
        <w:t xml:space="preserve"> </w:t>
      </w:r>
      <w:hyperlink r:id="rId8" w:history="1">
        <w:r w:rsidRPr="00F005C4">
          <w:rPr>
            <w:rStyle w:val="Hyperlink"/>
            <w:sz w:val="24"/>
            <w:szCs w:val="24"/>
          </w:rPr>
          <w:t>http://congresoinnovaeducar.educa.aragon.es/comunicaciones</w:t>
        </w:r>
      </w:hyperlink>
    </w:p>
    <w:p w:rsidR="00AA40EA" w:rsidRDefault="00AA40EA">
      <w:pPr>
        <w:pStyle w:val="normal0"/>
        <w:spacing w:after="0"/>
        <w:ind w:left="284"/>
      </w:pPr>
    </w:p>
    <w:p w:rsidR="00AA40EA" w:rsidRDefault="00AA40EA">
      <w:pPr>
        <w:pStyle w:val="normal0"/>
        <w:spacing w:after="0"/>
      </w:pPr>
      <w:r>
        <w:t xml:space="preserve">AVISO SOBRE CONFIDENCIALIDAD </w:t>
      </w:r>
    </w:p>
    <w:p w:rsidR="00AA40EA" w:rsidRDefault="00AA40EA">
      <w:pPr>
        <w:pStyle w:val="normal0"/>
        <w:spacing w:after="0"/>
        <w:jc w:val="both"/>
      </w:pPr>
      <w:r>
        <w:t>En cumplimiento con la Ley Orgánica 15/1999 de 13 de Diciembre de Protección de Datos de carácter Personal, el Departamento de Educación, Cultura y Deporte del Gobierno de Aragón informa que los datos personales, para facilitar la comunicación, son incluidos en ficheros informatizados de su titularidad, que será el único destinatario de dichos datos y que se tiene la posibilidad de ejercer los derechos de acceso, rectificación y oposición previstos en la LEY mediante correo electrónico dirigido a innovaeducar@aragon.es con la referencia Protección de Datos.</w:t>
      </w:r>
    </w:p>
    <w:p w:rsidR="00AA40EA" w:rsidRDefault="00AA40EA">
      <w:pPr>
        <w:pStyle w:val="normal0"/>
        <w:spacing w:after="0"/>
        <w:ind w:left="284"/>
      </w:pPr>
    </w:p>
    <w:p w:rsidR="00AA40EA" w:rsidRDefault="00AA40EA">
      <w:pPr>
        <w:pStyle w:val="normal0"/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PROPUESTA DE COMUNICACIÓN DE INVESTIGACIONES:</w:t>
      </w:r>
    </w:p>
    <w:p w:rsidR="00AA40EA" w:rsidRDefault="00AA40EA">
      <w:pPr>
        <w:pStyle w:val="normal0"/>
        <w:spacing w:after="0"/>
        <w:jc w:val="center"/>
        <w:rPr>
          <w:sz w:val="28"/>
          <w:szCs w:val="28"/>
        </w:rPr>
      </w:pPr>
    </w:p>
    <w:p w:rsidR="00AA40EA" w:rsidRDefault="00AA40EA"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Título: Ejemplo, Ejemplo,Ejemplo,Ejemplo</w:t>
      </w:r>
    </w:p>
    <w:p w:rsidR="00AA40EA" w:rsidRDefault="00AA40EA">
      <w:pPr>
        <w:pStyle w:val="normal0"/>
        <w:spacing w:after="0"/>
        <w:rPr>
          <w:rFonts w:ascii="Times New Roman" w:hAnsi="Times New Roman" w:cs="Times New Roman"/>
          <w:sz w:val="24"/>
          <w:szCs w:val="24"/>
        </w:rPr>
      </w:pPr>
    </w:p>
    <w:p w:rsidR="00AA40EA" w:rsidRDefault="00AA40EA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1</w:t>
      </w:r>
    </w:p>
    <w:p w:rsidR="00AA40EA" w:rsidRDefault="00AA40EA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AA40EA" w:rsidRDefault="00AA40EA"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A40EA" w:rsidRDefault="00AA40EA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2</w:t>
      </w:r>
    </w:p>
    <w:p w:rsidR="00AA40EA" w:rsidRDefault="00AA40EA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AA40EA" w:rsidRDefault="00AA40EA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AA40EA" w:rsidRDefault="00AA40EA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3</w:t>
      </w:r>
    </w:p>
    <w:p w:rsidR="00AA40EA" w:rsidRDefault="00AA40EA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AA40EA" w:rsidRDefault="00AA40EA"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A40EA" w:rsidRDefault="00AA40EA">
      <w:pPr>
        <w:pStyle w:val="normal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 castellano… Entre 150-300 palabras]</w:t>
      </w:r>
    </w:p>
    <w:p w:rsidR="00AA40EA" w:rsidRDefault="00AA40EA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AA40EA" w:rsidRDefault="00AA40EA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Palabras clave</w:t>
      </w:r>
      <w:r>
        <w:rPr>
          <w:rFonts w:ascii="Times New Roman" w:hAnsi="Times New Roman" w:cs="Times New Roman"/>
          <w:sz w:val="24"/>
          <w:szCs w:val="24"/>
        </w:rPr>
        <w:t xml:space="preserve">: [Entre tres y cinco palabras separadas por comas]. </w:t>
      </w:r>
    </w:p>
    <w:p w:rsidR="00AA40EA" w:rsidRDefault="00AA40EA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AA40EA" w:rsidRDefault="00AA40EA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Texto en formato Times New Roman 12, Espaciado 1,5. Sin tabulaciones ni sangrías. Formato Párrafo, espaciado posterior 6 pto. Extensión máxima: 5.000 palabras (incluidas referencias, títulos, gráficos e imágenes).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El cuerpo del texto se presentará dividido en apartados numerados en caracteres árabes, empezando por el 1 (seguido de punto y un espacio) y dichos apartados serán: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Introducción 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Marco teórico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Objetivos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Metodología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Resultados 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Conclusiones y discusión 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Referencias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 hubiera otros apartados dentro de alguno de estos, se numerarían como se muestra en el ejemplo, alineados a la izquierda (sin tabulación o sangría), en negrita: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Metodología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 Muestra</w:t>
      </w:r>
    </w:p>
    <w:p w:rsidR="00AA40EA" w:rsidRDefault="00AA40EA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 Intrumentos</w:t>
      </w:r>
    </w:p>
    <w:p w:rsidR="00AA40EA" w:rsidRPr="00783586" w:rsidRDefault="00AA40EA" w:rsidP="00783586">
      <w:pPr>
        <w:pStyle w:val="normal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7835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83586">
        <w:rPr>
          <w:rFonts w:ascii="Times New Roman" w:hAnsi="Times New Roman" w:cs="Times New Roman"/>
          <w:b/>
          <w:bCs/>
          <w:sz w:val="24"/>
          <w:szCs w:val="24"/>
        </w:rPr>
        <w:t xml:space="preserve">- Elementos gráficos: 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figuras (ilustraciones, esquemas, fotografías, gráficos, etc.) se insertarán en el archivo y estarán en formato .jpg (para saber dónde han de ubicarse exactamente en el texto). El autor deberá aportar en una carpeta aparte las imágenes (en formato .jpg) y numeradas por orden de aparición en el texto. Calidad mínima de imágenes 300 ppp.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fotografías o ilustraciones han de ser creación del autor. Si dichas fotografías o ilustraciones cuentan con derechos de autor, se indicará cuáles son y cuál es el representante legal de los mismos.  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figuras y tablas aparecerán fuera del cuerpo del texto, centradas y con el título en Times New Roman 10, en la parte inferior también centrada. Figuras y tablas se numerarán de forma independiente. Después del título siempre se citará la fuente. </w:t>
      </w:r>
    </w:p>
    <w:p w:rsidR="00AA40EA" w:rsidRDefault="00AA40EA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40EA" w:rsidRDefault="00AA40EA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Ejemplo:</w:t>
      </w:r>
    </w:p>
    <w:p w:rsidR="00AA40EA" w:rsidRDefault="00AA40EA">
      <w:pPr>
        <w:pStyle w:val="normal0"/>
        <w:spacing w:after="0"/>
        <w:ind w:left="284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40EA" w:rsidRDefault="00AA40EA">
      <w:pPr>
        <w:pStyle w:val="normal0"/>
        <w:spacing w:before="240" w:after="240" w:line="360" w:lineRule="auto"/>
        <w:jc w:val="center"/>
      </w:pPr>
      <w:r>
        <w:rPr>
          <w:noProof/>
        </w:rPr>
        <w:pict>
          <v:shape id="image14.png" o:spid="_x0000_i1036" type="#_x0000_t75" style="width:362.25pt;height:197.25pt;visibility:visible">
            <v:imagedata r:id="rId9" o:title=""/>
          </v:shape>
        </w:pict>
      </w:r>
    </w:p>
    <w:p w:rsidR="00AA40EA" w:rsidRDefault="00AA40EA">
      <w:pPr>
        <w:pStyle w:val="normal0"/>
        <w:spacing w:before="240" w:after="24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1.   Características de los valores.  Fuente: elaboración propia</w:t>
      </w:r>
    </w:p>
    <w:p w:rsidR="00AA40EA" w:rsidRDefault="00AA40EA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AA40EA" w:rsidRDefault="00AA40EA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W w:w="59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1"/>
        <w:gridCol w:w="2239"/>
        <w:gridCol w:w="1980"/>
      </w:tblGrid>
      <w:tr w:rsidR="00AA40EA">
        <w:trPr>
          <w:jc w:val="center"/>
        </w:trPr>
        <w:tc>
          <w:tcPr>
            <w:tcW w:w="1721" w:type="dxa"/>
          </w:tcPr>
          <w:p w:rsidR="00AA40EA" w:rsidRPr="000C5C5E" w:rsidRDefault="00AA40EA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2239" w:type="dxa"/>
          </w:tcPr>
          <w:p w:rsidR="00AA40EA" w:rsidRPr="000C5C5E" w:rsidRDefault="00AA40EA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Número de alumnos</w:t>
            </w:r>
          </w:p>
        </w:tc>
        <w:tc>
          <w:tcPr>
            <w:tcW w:w="1980" w:type="dxa"/>
          </w:tcPr>
          <w:p w:rsidR="00AA40EA" w:rsidRPr="000C5C5E" w:rsidRDefault="00AA40EA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Número de sesiones</w:t>
            </w:r>
          </w:p>
        </w:tc>
      </w:tr>
      <w:tr w:rsidR="00AA40EA">
        <w:trPr>
          <w:jc w:val="center"/>
        </w:trPr>
        <w:tc>
          <w:tcPr>
            <w:tcW w:w="1721" w:type="dxa"/>
          </w:tcPr>
          <w:p w:rsidR="00AA40EA" w:rsidRPr="000C5C5E" w:rsidRDefault="00AA40EA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Infantil</w:t>
            </w:r>
          </w:p>
        </w:tc>
        <w:tc>
          <w:tcPr>
            <w:tcW w:w="2239" w:type="dxa"/>
          </w:tcPr>
          <w:p w:rsidR="00AA40EA" w:rsidRPr="000C5C5E" w:rsidRDefault="00AA40EA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980" w:type="dxa"/>
          </w:tcPr>
          <w:p w:rsidR="00AA40EA" w:rsidRPr="000C5C5E" w:rsidRDefault="00AA40EA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AA40EA">
        <w:trPr>
          <w:jc w:val="center"/>
        </w:trPr>
        <w:tc>
          <w:tcPr>
            <w:tcW w:w="1721" w:type="dxa"/>
          </w:tcPr>
          <w:p w:rsidR="00AA40EA" w:rsidRPr="000C5C5E" w:rsidRDefault="00AA40EA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Primaria</w:t>
            </w:r>
          </w:p>
        </w:tc>
        <w:tc>
          <w:tcPr>
            <w:tcW w:w="2239" w:type="dxa"/>
          </w:tcPr>
          <w:p w:rsidR="00AA40EA" w:rsidRPr="000C5C5E" w:rsidRDefault="00AA40EA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980" w:type="dxa"/>
          </w:tcPr>
          <w:p w:rsidR="00AA40EA" w:rsidRPr="000C5C5E" w:rsidRDefault="00AA40EA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:rsidR="00AA40EA" w:rsidRDefault="00AA40EA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AA40EA" w:rsidRDefault="00AA40EA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Tabla 1. Número de alumnos implicados y sesiones realizadas</w:t>
      </w:r>
    </w:p>
    <w:p w:rsidR="00AA40EA" w:rsidRDefault="00AA40EA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AA40EA" w:rsidRDefault="00AA40EA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AA40EA" w:rsidRDefault="00AA40EA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40EA" w:rsidRPr="00783586" w:rsidRDefault="00AA40EA">
      <w:pPr>
        <w:pStyle w:val="normal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586">
        <w:rPr>
          <w:rFonts w:ascii="Times New Roman" w:hAnsi="Times New Roman" w:cs="Times New Roman"/>
          <w:b/>
          <w:bCs/>
          <w:sz w:val="24"/>
          <w:szCs w:val="24"/>
        </w:rPr>
        <w:t xml:space="preserve">- Citas y notas: </w:t>
      </w:r>
    </w:p>
    <w:p w:rsidR="00AA40EA" w:rsidRDefault="00AA40EA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notas irán a pie de página del artículo con interlineado sencillo, en Times New Roman 10.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seguirán el siguiente sistema: dentro del texto, indicando entre paréntesis apellido del autor y año. Ejemplo: (Pérez, 2015) Si hay una cita textual también se incluye la página. Ejemplo: (Pérez, 2015: 101). 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citas breves textuales irán dentro del texto entre comillas. Si son más extensas, aparecerán en un párrafo aparte, en Times New Roman 10, con un sangrado de 1,5 e interlineado sencillo. </w:t>
      </w:r>
    </w:p>
    <w:p w:rsidR="00AA40EA" w:rsidRPr="00783586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586">
        <w:rPr>
          <w:rFonts w:ascii="Times New Roman" w:hAnsi="Times New Roman" w:cs="Times New Roman"/>
          <w:b/>
          <w:bCs/>
          <w:sz w:val="24"/>
          <w:szCs w:val="24"/>
        </w:rPr>
        <w:t xml:space="preserve">- Referencias: 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citadas irán al final del texto, en el apartado de </w:t>
      </w:r>
      <w:r>
        <w:rPr>
          <w:rFonts w:ascii="Times New Roman" w:hAnsi="Times New Roman" w:cs="Times New Roman"/>
          <w:i/>
          <w:iCs/>
          <w:sz w:val="24"/>
          <w:szCs w:val="24"/>
        </w:rPr>
        <w:t>Referencias,</w:t>
      </w:r>
      <w:r>
        <w:rPr>
          <w:rFonts w:ascii="Times New Roman" w:hAnsi="Times New Roman" w:cs="Times New Roman"/>
          <w:sz w:val="24"/>
          <w:szCs w:val="24"/>
        </w:rPr>
        <w:t xml:space="preserve"> ordenadas alfabéticamente siguiendo el siguiente sistema: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apellido del autor o autores, inicial-es del nombre. Año de publicación entre paréntesis. Título de la obra en cursiva. Ciudad de la edición: nombre de la editorial. </w:t>
      </w:r>
    </w:p>
    <w:p w:rsidR="00AA40EA" w:rsidRDefault="00AA40EA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</w:t>
      </w:r>
    </w:p>
    <w:p w:rsidR="00AA40EA" w:rsidRDefault="00AA40EA">
      <w:pPr>
        <w:pStyle w:val="normal0"/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Bernal, J. L. (2012). </w:t>
      </w:r>
      <w:r>
        <w:rPr>
          <w:rFonts w:ascii="Times New Roman" w:hAnsi="Times New Roman" w:cs="Times New Roman"/>
          <w:i/>
          <w:iCs/>
          <w:sz w:val="24"/>
          <w:szCs w:val="24"/>
        </w:rPr>
        <w:t>Las competencias docentes</w:t>
      </w:r>
      <w:r>
        <w:rPr>
          <w:rFonts w:ascii="Times New Roman" w:hAnsi="Times New Roman" w:cs="Times New Roman"/>
          <w:sz w:val="24"/>
          <w:szCs w:val="24"/>
        </w:rPr>
        <w:t>. Madrid: Síntesis.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trata de un artículo de revista: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apellido del autor o autores, inicial-es del nombre. Año de publicación entre paréntesis. Título del artículo. Título de la revista en cursiva, número de la revista, páginas.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Monereo, C. y Pozo, J. I. (2001). Competencias para sobrevivir en el siglo XXI. </w:t>
      </w:r>
      <w:r>
        <w:rPr>
          <w:rFonts w:ascii="Times New Roman" w:hAnsi="Times New Roman" w:cs="Times New Roman"/>
          <w:i/>
          <w:iCs/>
          <w:sz w:val="24"/>
          <w:szCs w:val="24"/>
        </w:rPr>
        <w:t>Cuadernos de Pedagogía</w:t>
      </w:r>
      <w:r>
        <w:rPr>
          <w:rFonts w:ascii="Times New Roman" w:hAnsi="Times New Roman" w:cs="Times New Roman"/>
          <w:sz w:val="24"/>
          <w:szCs w:val="24"/>
        </w:rPr>
        <w:t>, 298, 50-55.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referencias extraídas de internet: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forma anteriormente expuesta según se trate de un libro o artículo, añadimos Recuperado el (día, mes y año) de: dirección web (URL).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hAnsi="Times New Roman" w:cs="Times New Roman"/>
          <w:sz w:val="24"/>
          <w:szCs w:val="24"/>
        </w:rPr>
        <w:t xml:space="preserve">De la Orden, A. (2011). El problema de las competencias en la educación general. Bordón, 63 (1), 47-61. Recuperado el 22 Octubre, 2016 de: </w:t>
      </w:r>
      <w:hyperlink r:id="rId10">
        <w:r>
          <w:rPr>
            <w:rFonts w:ascii="Times New Roman" w:hAnsi="Times New Roman" w:cs="Times New Roman"/>
            <w:sz w:val="24"/>
            <w:szCs w:val="24"/>
          </w:rPr>
          <w:t>https://dialnet.unirioja.es/servlet/articulo?codigo=3601021</w:t>
        </w:r>
      </w:hyperlink>
    </w:p>
    <w:p w:rsidR="00AA40EA" w:rsidRDefault="00AA40EA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AA40EA" w:rsidSect="00783586">
      <w:headerReference w:type="default" r:id="rId11"/>
      <w:footerReference w:type="default" r:id="rId12"/>
      <w:pgSz w:w="11906" w:h="16838"/>
      <w:pgMar w:top="1741" w:right="1701" w:bottom="1258" w:left="1701" w:header="0" w:footer="39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0EA" w:rsidRDefault="00AA40EA" w:rsidP="007A131C">
      <w:pPr>
        <w:spacing w:after="0" w:line="240" w:lineRule="auto"/>
      </w:pPr>
      <w:r>
        <w:separator/>
      </w:r>
    </w:p>
  </w:endnote>
  <w:endnote w:type="continuationSeparator" w:id="1">
    <w:p w:rsidR="00AA40EA" w:rsidRDefault="00AA40EA" w:rsidP="007A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EA" w:rsidRDefault="00AA40EA">
    <w:pPr>
      <w:pStyle w:val="normal0"/>
      <w:jc w:val="right"/>
    </w:pPr>
    <w:fldSimple w:instr="PAGE">
      <w:r>
        <w:rPr>
          <w:noProof/>
        </w:rPr>
        <w:t>5</w:t>
      </w:r>
    </w:fldSimple>
  </w:p>
  <w:p w:rsidR="00AA40EA" w:rsidRDefault="00AA40EA">
    <w:pPr>
      <w:pStyle w:val="normal0"/>
      <w:ind w:right="360"/>
      <w:jc w:val="center"/>
    </w:pPr>
  </w:p>
  <w:p w:rsidR="00AA40EA" w:rsidRDefault="00AA40EA">
    <w:pPr>
      <w:pStyle w:val="normal0"/>
      <w:spacing w:after="38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0EA" w:rsidRDefault="00AA40EA" w:rsidP="007A131C">
      <w:pPr>
        <w:spacing w:after="0" w:line="240" w:lineRule="auto"/>
      </w:pPr>
      <w:r>
        <w:separator/>
      </w:r>
    </w:p>
  </w:footnote>
  <w:footnote w:type="continuationSeparator" w:id="1">
    <w:p w:rsidR="00AA40EA" w:rsidRDefault="00AA40EA" w:rsidP="007A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EA" w:rsidRDefault="00AA40EA">
    <w:pPr>
      <w:pStyle w:val="normal0"/>
      <w:spacing w:before="708"/>
      <w:jc w:val="right"/>
      <w:rPr>
        <w:sz w:val="32"/>
        <w:szCs w:val="32"/>
      </w:rPr>
    </w:pPr>
    <w:r>
      <w:rPr>
        <w:sz w:val="32"/>
        <w:szCs w:val="32"/>
      </w:rPr>
      <w:t>InnovaEducAr 2017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02.png" o:spid="_x0000_s2049" type="#_x0000_t75" style="position:absolute;left:0;text-align:left;margin-left:-9pt;margin-top:15pt;width:108pt;height:44.6pt;z-index:251660288;visibility:visible;mso-position-horizontal-relative:margin;mso-position-vertical-relative:text" o:allowincell="f">
          <v:imagedata r:id="rId1" o:title=""/>
          <w10:wrap anchorx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456F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">
    <w:nsid w:val="3C2046CD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131C"/>
    <w:rsid w:val="000C5C5E"/>
    <w:rsid w:val="000F62C6"/>
    <w:rsid w:val="00783586"/>
    <w:rsid w:val="007A131C"/>
    <w:rsid w:val="009D078C"/>
    <w:rsid w:val="00A56838"/>
    <w:rsid w:val="00A7053C"/>
    <w:rsid w:val="00A96AFC"/>
    <w:rsid w:val="00AA40EA"/>
    <w:rsid w:val="00C84618"/>
    <w:rsid w:val="00D072B1"/>
    <w:rsid w:val="00F005C4"/>
    <w:rsid w:val="00F504D0"/>
    <w:rsid w:val="00F62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3C"/>
    <w:pPr>
      <w:widowControl w:val="0"/>
      <w:spacing w:after="200"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7A131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7A131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7A131C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7A131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7A131C"/>
    <w:pPr>
      <w:keepNext/>
      <w:keepLines/>
      <w:spacing w:before="220" w:after="40"/>
      <w:outlineLvl w:val="4"/>
    </w:pPr>
    <w:rPr>
      <w:b/>
      <w:bCs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7A131C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Calibri"/>
      <w:b/>
      <w:bCs/>
      <w:color w:val="000000"/>
    </w:rPr>
  </w:style>
  <w:style w:type="paragraph" w:customStyle="1" w:styleId="normal0">
    <w:name w:val="normal"/>
    <w:uiPriority w:val="99"/>
    <w:rsid w:val="007A131C"/>
    <w:pPr>
      <w:widowControl w:val="0"/>
      <w:spacing w:after="200"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7A131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7A131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Cambria"/>
      <w:color w:val="000000"/>
      <w:sz w:val="24"/>
      <w:szCs w:val="24"/>
    </w:rPr>
  </w:style>
  <w:style w:type="table" w:customStyle="1" w:styleId="Estilo">
    <w:name w:val="Estilo"/>
    <w:uiPriority w:val="99"/>
    <w:rsid w:val="007A131C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7A131C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8358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color w:val="000000"/>
    </w:rPr>
  </w:style>
  <w:style w:type="paragraph" w:styleId="Footer">
    <w:name w:val="footer"/>
    <w:basedOn w:val="Normal"/>
    <w:link w:val="FooterChar"/>
    <w:uiPriority w:val="99"/>
    <w:rsid w:val="0078358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color w:val="000000"/>
    </w:rPr>
  </w:style>
  <w:style w:type="character" w:styleId="Hyperlink">
    <w:name w:val="Hyperlink"/>
    <w:basedOn w:val="DefaultParagraphFont"/>
    <w:uiPriority w:val="99"/>
    <w:rsid w:val="009D07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D078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gresoinnovaeducar.educa.aragon.es/comunicacio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ialnet.unirioja.es/servlet/articulo?codigo=36010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5</Pages>
  <Words>1062</Words>
  <Characters>5843</Characters>
  <Application>Microsoft Office Outlook</Application>
  <DocSecurity>0</DocSecurity>
  <Lines>0</Lines>
  <Paragraphs>0</Paragraphs>
  <ScaleCrop>false</ScaleCrop>
  <Company>DGA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2017-05-03T07:07:00Z</dcterms:created>
  <dcterms:modified xsi:type="dcterms:W3CDTF">2017-05-04T08:18:00Z</dcterms:modified>
</cp:coreProperties>
</file>